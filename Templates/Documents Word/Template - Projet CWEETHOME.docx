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142" w:rsidRDefault="006C283F" w:rsidP="00DA31D1">
      <w:pPr>
        <w:spacing w:after="0" w:line="240" w:lineRule="auto"/>
        <w:jc w:val="center"/>
      </w:pPr>
      <w:r>
        <w:rPr>
          <w:noProof/>
          <w:lang w:eastAsia="fr-FR"/>
        </w:rPr>
        <w:drawing>
          <wp:inline distT="0" distB="0" distL="0" distR="0">
            <wp:extent cx="5963701" cy="4013835"/>
            <wp:effectExtent l="0" t="0" r="0" b="5715"/>
            <wp:docPr id="32" name="Image 32" descr="C:\Users\g570853\Desktop\connected h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570853\Desktop\connected hous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448" cy="402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1D1" w:rsidRDefault="00DA31D1" w:rsidP="0000205A">
      <w:pPr>
        <w:spacing w:after="0" w:line="240" w:lineRule="auto"/>
      </w:pPr>
    </w:p>
    <w:p w:rsidR="00DA31D1" w:rsidRDefault="00DA31D1" w:rsidP="0000205A">
      <w:pPr>
        <w:spacing w:after="0" w:line="240" w:lineRule="auto"/>
      </w:pPr>
    </w:p>
    <w:p w:rsidR="00DA31D1" w:rsidRPr="00661A11" w:rsidRDefault="00003CE8" w:rsidP="0000205A">
      <w:pPr>
        <w:spacing w:after="0" w:line="240" w:lineRule="auto"/>
      </w:pPr>
      <w:r w:rsidRPr="00003CE8">
        <w:rPr>
          <w:rFonts w:ascii="Lucida Bright" w:hAnsi="Lucida Bright"/>
          <w:b/>
          <w:szCs w:val="52"/>
        </w:rPr>
        <w:drawing>
          <wp:anchor distT="0" distB="0" distL="114300" distR="114300" simplePos="0" relativeHeight="251740672" behindDoc="0" locked="0" layoutInCell="1" allowOverlap="1" wp14:anchorId="28659393" wp14:editId="5BDB2519">
            <wp:simplePos x="0" y="0"/>
            <wp:positionH relativeFrom="margin">
              <wp:posOffset>1609725</wp:posOffset>
            </wp:positionH>
            <wp:positionV relativeFrom="margin">
              <wp:posOffset>4424045</wp:posOffset>
            </wp:positionV>
            <wp:extent cx="3080836" cy="1296000"/>
            <wp:effectExtent l="0" t="0" r="0" b="0"/>
            <wp:wrapSquare wrapText="bothSides"/>
            <wp:docPr id="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16" b="22144"/>
                    <a:stretch/>
                  </pic:blipFill>
                  <pic:spPr>
                    <a:xfrm>
                      <a:off x="0" y="0"/>
                      <a:ext cx="3080836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283F" w:rsidRDefault="006C283F" w:rsidP="00DA31D1">
      <w:pPr>
        <w:jc w:val="center"/>
        <w:rPr>
          <w:rFonts w:ascii="Lucida Bright" w:hAnsi="Lucida Bright"/>
          <w:b/>
          <w:szCs w:val="52"/>
        </w:rPr>
      </w:pPr>
      <w:bookmarkStart w:id="0" w:name="_GoBack"/>
      <w:bookmarkEnd w:id="0"/>
    </w:p>
    <w:p w:rsidR="006B7844" w:rsidRDefault="006B7844" w:rsidP="00DA31D1">
      <w:pPr>
        <w:jc w:val="center"/>
        <w:rPr>
          <w:rFonts w:ascii="Lucida Bright" w:hAnsi="Lucida Bright"/>
          <w:b/>
          <w:szCs w:val="52"/>
        </w:rPr>
      </w:pPr>
    </w:p>
    <w:p w:rsidR="006B7844" w:rsidRDefault="006B7844" w:rsidP="00DA31D1">
      <w:pPr>
        <w:jc w:val="center"/>
        <w:rPr>
          <w:rFonts w:ascii="Lucida Bright" w:hAnsi="Lucida Bright"/>
          <w:b/>
          <w:szCs w:val="52"/>
        </w:rPr>
      </w:pPr>
    </w:p>
    <w:p w:rsidR="006B7844" w:rsidRDefault="006B7844" w:rsidP="00DA31D1">
      <w:pPr>
        <w:jc w:val="center"/>
        <w:rPr>
          <w:rFonts w:ascii="Lucida Bright" w:hAnsi="Lucida Bright"/>
          <w:b/>
          <w:szCs w:val="52"/>
        </w:rPr>
      </w:pPr>
    </w:p>
    <w:p w:rsidR="006B7844" w:rsidRPr="00DA31D1" w:rsidRDefault="006B7844" w:rsidP="00DA31D1">
      <w:pPr>
        <w:jc w:val="center"/>
        <w:rPr>
          <w:rFonts w:ascii="Lucida Bright" w:hAnsi="Lucida Bright"/>
          <w:b/>
          <w:szCs w:val="52"/>
        </w:rPr>
      </w:pPr>
    </w:p>
    <w:p w:rsidR="000E0142" w:rsidRPr="00661A11" w:rsidRDefault="000E0142" w:rsidP="000E0142">
      <w:pPr>
        <w:rPr>
          <w:rStyle w:val="lev"/>
          <w:sz w:val="24"/>
          <w:szCs w:val="24"/>
        </w:rPr>
      </w:pPr>
      <w:r w:rsidRPr="00661A11">
        <w:rPr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17CF8E" wp14:editId="13822AC5">
                <wp:simplePos x="0" y="0"/>
                <wp:positionH relativeFrom="margin">
                  <wp:align>center</wp:align>
                </wp:positionH>
                <wp:positionV relativeFrom="paragraph">
                  <wp:posOffset>83820</wp:posOffset>
                </wp:positionV>
                <wp:extent cx="4829175" cy="0"/>
                <wp:effectExtent l="0" t="0" r="28575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91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5A80C" id="Connecteur droit 3" o:spid="_x0000_s1026" style="position:absolute;flip:y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6.6pt" to="380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0E0142" w:rsidRPr="00715CC9" w:rsidRDefault="007E1923" w:rsidP="000E0142">
      <w:pPr>
        <w:jc w:val="center"/>
        <w:rPr>
          <w:rStyle w:val="lev"/>
          <w:rFonts w:ascii="Corbel" w:hAnsi="Corbel"/>
          <w:color w:val="595959" w:themeColor="text1" w:themeTint="A6"/>
          <w:sz w:val="28"/>
          <w:szCs w:val="24"/>
        </w:rPr>
      </w:pPr>
      <w:r>
        <w:rPr>
          <w:rStyle w:val="lev"/>
          <w:rFonts w:ascii="Corbel" w:hAnsi="Corbel"/>
          <w:color w:val="595959" w:themeColor="text1" w:themeTint="A6"/>
          <w:sz w:val="32"/>
          <w:szCs w:val="28"/>
        </w:rPr>
        <w:t>Titre du document</w:t>
      </w:r>
    </w:p>
    <w:p w:rsidR="00BC57C5" w:rsidRDefault="00BC57C5" w:rsidP="000E0142"/>
    <w:p w:rsidR="00316740" w:rsidRDefault="00316740" w:rsidP="000E0142"/>
    <w:p w:rsidR="00715CC9" w:rsidRPr="00661A11" w:rsidRDefault="00715CC9" w:rsidP="000E0142"/>
    <w:p w:rsidR="003A7DF9" w:rsidRPr="00832B03" w:rsidRDefault="008E01EA" w:rsidP="000E0142">
      <w:pPr>
        <w:rPr>
          <w:rFonts w:ascii="Corbel" w:hAnsi="Corbel"/>
          <w:b/>
          <w:color w:val="4472C4" w:themeColor="accent5"/>
          <w:sz w:val="24"/>
        </w:rPr>
      </w:pPr>
      <w:r w:rsidRPr="00832B03">
        <w:rPr>
          <w:rFonts w:ascii="Corbel" w:hAnsi="Corbel"/>
          <w:b/>
          <w:color w:val="4472C4" w:themeColor="accent5"/>
          <w:sz w:val="24"/>
        </w:rPr>
        <w:t>Christopher CACHELOU – Thibault BRUHIERE</w:t>
      </w:r>
    </w:p>
    <w:p w:rsidR="008E01EA" w:rsidRPr="00832B03" w:rsidRDefault="008E01EA" w:rsidP="000E0142">
      <w:pPr>
        <w:rPr>
          <w:color w:val="767171" w:themeColor="background2" w:themeShade="80"/>
        </w:rPr>
      </w:pPr>
      <w:r w:rsidRPr="00832B03">
        <w:rPr>
          <w:color w:val="767171" w:themeColor="background2" w:themeShade="80"/>
        </w:rPr>
        <w:t xml:space="preserve">Tutrice pédagogique : </w:t>
      </w:r>
      <w:r w:rsidRPr="00715CC9">
        <w:rPr>
          <w:b/>
          <w:color w:val="767171" w:themeColor="background2" w:themeShade="80"/>
        </w:rPr>
        <w:t>Mme FRANCESCHI</w:t>
      </w:r>
    </w:p>
    <w:p w:rsidR="000E0142" w:rsidRPr="00661A11" w:rsidRDefault="00050498" w:rsidP="000E0142">
      <w:r w:rsidRPr="00C44AAF">
        <w:rPr>
          <w:noProof/>
          <w:color w:val="767171" w:themeColor="background2" w:themeShade="80"/>
          <w:lang w:eastAsia="fr-FR"/>
        </w:rPr>
        <w:drawing>
          <wp:anchor distT="0" distB="0" distL="114300" distR="114300" simplePos="0" relativeHeight="251662848" behindDoc="0" locked="0" layoutInCell="1" allowOverlap="1" wp14:anchorId="630B5B59" wp14:editId="45BC42C5">
            <wp:simplePos x="0" y="0"/>
            <wp:positionH relativeFrom="margin">
              <wp:posOffset>-99695</wp:posOffset>
            </wp:positionH>
            <wp:positionV relativeFrom="margin">
              <wp:posOffset>8405305</wp:posOffset>
            </wp:positionV>
            <wp:extent cx="1799590" cy="933450"/>
            <wp:effectExtent l="0" t="0" r="0" b="0"/>
            <wp:wrapSquare wrapText="bothSides"/>
            <wp:docPr id="4" name="Image 4" descr="E:\ESIEA\logo-esiea 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SIEA\logo-esiea 201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AAF" w:rsidRPr="00C44AAF">
        <w:rPr>
          <w:color w:val="767171" w:themeColor="background2" w:themeShade="80"/>
        </w:rPr>
        <w:t>Projet XL : 5</w:t>
      </w:r>
      <w:r w:rsidR="00C44AAF" w:rsidRPr="00C44AAF">
        <w:rPr>
          <w:color w:val="767171" w:themeColor="background2" w:themeShade="80"/>
          <w:vertAlign w:val="superscript"/>
        </w:rPr>
        <w:t>ème</w:t>
      </w:r>
      <w:r w:rsidR="00C44AAF" w:rsidRPr="00C44AAF">
        <w:rPr>
          <w:color w:val="767171" w:themeColor="background2" w:themeShade="80"/>
        </w:rPr>
        <w:t xml:space="preserve"> Année – CFA</w:t>
      </w:r>
    </w:p>
    <w:p w:rsidR="000E0142" w:rsidRPr="00661A11" w:rsidRDefault="00DA31D1" w:rsidP="000E0142">
      <w:r w:rsidRPr="00661A11">
        <w:rPr>
          <w:noProof/>
          <w:lang w:eastAsia="fr-FR"/>
        </w:rPr>
        <w:drawing>
          <wp:anchor distT="0" distB="0" distL="114300" distR="114300" simplePos="0" relativeHeight="251739648" behindDoc="0" locked="0" layoutInCell="1" allowOverlap="1" wp14:anchorId="5E40E33D" wp14:editId="7A5A8AF3">
            <wp:simplePos x="0" y="0"/>
            <wp:positionH relativeFrom="margin">
              <wp:posOffset>4744444</wp:posOffset>
            </wp:positionH>
            <wp:positionV relativeFrom="paragraph">
              <wp:posOffset>52622</wp:posOffset>
            </wp:positionV>
            <wp:extent cx="1567815" cy="847725"/>
            <wp:effectExtent l="0" t="0" r="0" b="9525"/>
            <wp:wrapSquare wrapText="bothSides"/>
            <wp:docPr id="2" name="Image 2" descr="http://www.cfa-cle.com/index.php/cfaresourceextern/resourceextern/GetFileLink?file=dddd50faafbc340b5f125eaba74a19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cfa-cle.com/index.php/cfaresourceextern/resourceextern/GetFileLink?file=dddd50faafbc340b5f125eaba74a19ff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7DF9" w:rsidRPr="00661A11" w:rsidRDefault="003A7DF9" w:rsidP="000E0142"/>
    <w:p w:rsidR="006C283F" w:rsidRDefault="006C283F" w:rsidP="000E0142"/>
    <w:p w:rsidR="00EF105E" w:rsidRDefault="00EF105E" w:rsidP="0057016D">
      <w:pPr>
        <w:spacing w:after="0" w:line="240" w:lineRule="auto"/>
      </w:pPr>
    </w:p>
    <w:p w:rsidR="0057016D" w:rsidRDefault="0057016D" w:rsidP="0057016D">
      <w:pPr>
        <w:spacing w:after="0" w:line="240" w:lineRule="auto"/>
      </w:pPr>
    </w:p>
    <w:p w:rsidR="007E1923" w:rsidRDefault="007E1923" w:rsidP="0057016D">
      <w:pPr>
        <w:spacing w:after="0" w:line="240" w:lineRule="auto"/>
      </w:pPr>
    </w:p>
    <w:p w:rsidR="008E01EA" w:rsidRDefault="007E1923" w:rsidP="007E1923">
      <w:pPr>
        <w:pStyle w:val="Paragraphedeliste"/>
        <w:numPr>
          <w:ilvl w:val="0"/>
          <w:numId w:val="10"/>
        </w:numPr>
        <w:rPr>
          <w:rFonts w:ascii="Corbel" w:hAnsi="Corbel"/>
          <w:b/>
          <w:color w:val="ED7D31" w:themeColor="accent2"/>
          <w:sz w:val="32"/>
        </w:rPr>
      </w:pPr>
      <w:r>
        <w:rPr>
          <w:rFonts w:ascii="Corbel" w:hAnsi="Corbel"/>
          <w:b/>
          <w:color w:val="ED7D31" w:themeColor="accent2"/>
          <w:sz w:val="32"/>
        </w:rPr>
        <w:t>Titre partie</w:t>
      </w:r>
    </w:p>
    <w:p w:rsidR="007E1923" w:rsidRDefault="007E1923" w:rsidP="007E1923">
      <w:pPr>
        <w:pStyle w:val="Paragraphedeliste"/>
        <w:numPr>
          <w:ilvl w:val="0"/>
          <w:numId w:val="11"/>
        </w:numPr>
        <w:rPr>
          <w:rFonts w:ascii="Corbel" w:hAnsi="Corbel"/>
          <w:b/>
          <w:color w:val="4472C4" w:themeColor="accent5"/>
          <w:sz w:val="24"/>
          <w:szCs w:val="24"/>
        </w:rPr>
      </w:pPr>
      <w:r>
        <w:rPr>
          <w:rFonts w:ascii="Corbel" w:hAnsi="Corbel"/>
          <w:b/>
          <w:color w:val="4472C4" w:themeColor="accent5"/>
          <w:sz w:val="24"/>
          <w:szCs w:val="24"/>
        </w:rPr>
        <w:t>Sous-titre</w:t>
      </w:r>
    </w:p>
    <w:p w:rsidR="007E1923" w:rsidRPr="007E1923" w:rsidRDefault="007E1923" w:rsidP="007D599A">
      <w:pPr>
        <w:jc w:val="both"/>
        <w:rPr>
          <w:rFonts w:ascii="Corbel" w:hAnsi="Corbel"/>
          <w:color w:val="595959" w:themeColor="text1" w:themeTint="A6"/>
        </w:rPr>
      </w:pPr>
    </w:p>
    <w:p w:rsidR="007E1923" w:rsidRDefault="007E1923" w:rsidP="007D599A">
      <w:pPr>
        <w:rPr>
          <w:rFonts w:ascii="Corbel" w:hAnsi="Corbel"/>
          <w:b/>
          <w:color w:val="595959" w:themeColor="text1" w:themeTint="A6"/>
        </w:rPr>
      </w:pPr>
    </w:p>
    <w:p w:rsidR="007E1923" w:rsidRPr="007E1923" w:rsidRDefault="007E1923" w:rsidP="007D599A">
      <w:pPr>
        <w:rPr>
          <w:rFonts w:ascii="Corbel" w:hAnsi="Corbel"/>
          <w:b/>
          <w:color w:val="595959" w:themeColor="text1" w:themeTint="A6"/>
        </w:rPr>
      </w:pPr>
    </w:p>
    <w:p w:rsidR="007E1923" w:rsidRDefault="007E1923" w:rsidP="007E1923">
      <w:pPr>
        <w:pStyle w:val="Paragraphedeliste"/>
        <w:numPr>
          <w:ilvl w:val="0"/>
          <w:numId w:val="11"/>
        </w:numPr>
        <w:rPr>
          <w:rFonts w:ascii="Corbel" w:hAnsi="Corbel"/>
          <w:b/>
          <w:color w:val="4472C4" w:themeColor="accent5"/>
          <w:sz w:val="24"/>
          <w:szCs w:val="24"/>
        </w:rPr>
      </w:pPr>
      <w:r>
        <w:rPr>
          <w:rFonts w:ascii="Corbel" w:hAnsi="Corbel"/>
          <w:b/>
          <w:color w:val="4472C4" w:themeColor="accent5"/>
          <w:sz w:val="24"/>
          <w:szCs w:val="24"/>
        </w:rPr>
        <w:t>Sous-titre</w:t>
      </w:r>
    </w:p>
    <w:p w:rsidR="007E1923" w:rsidRDefault="007E1923" w:rsidP="007E1923">
      <w:pPr>
        <w:jc w:val="both"/>
        <w:rPr>
          <w:rFonts w:ascii="Corbel" w:hAnsi="Corbel"/>
          <w:color w:val="595959" w:themeColor="text1" w:themeTint="A6"/>
        </w:rPr>
      </w:pPr>
    </w:p>
    <w:p w:rsidR="007E1923" w:rsidRDefault="007E1923" w:rsidP="008E01EA">
      <w:pPr>
        <w:rPr>
          <w:rFonts w:ascii="Corbel" w:hAnsi="Corbel"/>
          <w:b/>
          <w:color w:val="595959" w:themeColor="text1" w:themeTint="A6"/>
        </w:rPr>
      </w:pPr>
    </w:p>
    <w:p w:rsidR="007E1923" w:rsidRDefault="007E1923" w:rsidP="008E01EA">
      <w:pPr>
        <w:rPr>
          <w:rFonts w:ascii="Corbel" w:hAnsi="Corbel"/>
          <w:b/>
          <w:color w:val="595959" w:themeColor="text1" w:themeTint="A6"/>
        </w:rPr>
      </w:pPr>
    </w:p>
    <w:p w:rsidR="007E1923" w:rsidRDefault="007E1923" w:rsidP="007E1923">
      <w:pPr>
        <w:pStyle w:val="Paragraphedeliste"/>
        <w:numPr>
          <w:ilvl w:val="0"/>
          <w:numId w:val="10"/>
        </w:numPr>
        <w:rPr>
          <w:rFonts w:ascii="Corbel" w:hAnsi="Corbel"/>
          <w:b/>
          <w:color w:val="ED7D31" w:themeColor="accent2"/>
          <w:sz w:val="32"/>
        </w:rPr>
      </w:pPr>
      <w:r>
        <w:rPr>
          <w:rFonts w:ascii="Corbel" w:hAnsi="Corbel"/>
          <w:b/>
          <w:color w:val="ED7D31" w:themeColor="accent2"/>
          <w:sz w:val="32"/>
        </w:rPr>
        <w:t>Titre partie</w:t>
      </w:r>
    </w:p>
    <w:p w:rsidR="007E1923" w:rsidRDefault="007E1923" w:rsidP="007E1923">
      <w:pPr>
        <w:pStyle w:val="Paragraphedeliste"/>
        <w:numPr>
          <w:ilvl w:val="0"/>
          <w:numId w:val="12"/>
        </w:numPr>
        <w:rPr>
          <w:rFonts w:ascii="Corbel" w:hAnsi="Corbel"/>
          <w:b/>
          <w:color w:val="4472C4" w:themeColor="accent5"/>
          <w:sz w:val="24"/>
          <w:szCs w:val="24"/>
        </w:rPr>
      </w:pPr>
      <w:r w:rsidRPr="007E1923">
        <w:rPr>
          <w:rFonts w:ascii="Corbel" w:hAnsi="Corbel"/>
          <w:b/>
          <w:color w:val="4472C4" w:themeColor="accent5"/>
          <w:sz w:val="24"/>
          <w:szCs w:val="24"/>
        </w:rPr>
        <w:t>Sous-titre</w:t>
      </w:r>
    </w:p>
    <w:p w:rsidR="007E1923" w:rsidRDefault="007E1923" w:rsidP="007E1923">
      <w:pPr>
        <w:jc w:val="both"/>
        <w:rPr>
          <w:rFonts w:ascii="Corbel" w:hAnsi="Corbel"/>
          <w:b/>
          <w:color w:val="595959" w:themeColor="text1" w:themeTint="A6"/>
        </w:rPr>
      </w:pPr>
    </w:p>
    <w:p w:rsidR="007E1923" w:rsidRDefault="007E1923" w:rsidP="007E1923">
      <w:pPr>
        <w:jc w:val="both"/>
        <w:rPr>
          <w:rFonts w:ascii="Corbel" w:hAnsi="Corbel"/>
          <w:b/>
          <w:color w:val="595959" w:themeColor="text1" w:themeTint="A6"/>
        </w:rPr>
      </w:pPr>
    </w:p>
    <w:p w:rsidR="007E1923" w:rsidRPr="007E1923" w:rsidRDefault="007E1923" w:rsidP="007E1923">
      <w:pPr>
        <w:jc w:val="both"/>
        <w:rPr>
          <w:rFonts w:ascii="Corbel" w:hAnsi="Corbel"/>
          <w:b/>
          <w:color w:val="595959" w:themeColor="text1" w:themeTint="A6"/>
        </w:rPr>
      </w:pPr>
    </w:p>
    <w:p w:rsidR="007E1923" w:rsidRPr="007E1923" w:rsidRDefault="007E1923" w:rsidP="007E1923">
      <w:pPr>
        <w:pStyle w:val="Paragraphedeliste"/>
        <w:numPr>
          <w:ilvl w:val="0"/>
          <w:numId w:val="12"/>
        </w:numPr>
        <w:rPr>
          <w:rFonts w:ascii="Corbel" w:hAnsi="Corbel"/>
          <w:b/>
          <w:color w:val="4472C4" w:themeColor="accent5"/>
          <w:sz w:val="24"/>
          <w:szCs w:val="24"/>
        </w:rPr>
      </w:pPr>
      <w:r w:rsidRPr="007E1923">
        <w:rPr>
          <w:rFonts w:ascii="Corbel" w:hAnsi="Corbel"/>
          <w:b/>
          <w:color w:val="4472C4" w:themeColor="accent5"/>
          <w:sz w:val="24"/>
          <w:szCs w:val="24"/>
        </w:rPr>
        <w:t>Sous-titre</w:t>
      </w:r>
    </w:p>
    <w:p w:rsidR="007E1923" w:rsidRDefault="007E1923" w:rsidP="007E1923">
      <w:pPr>
        <w:jc w:val="both"/>
        <w:rPr>
          <w:rFonts w:ascii="Corbel" w:hAnsi="Corbel"/>
          <w:b/>
          <w:color w:val="595959" w:themeColor="text1" w:themeTint="A6"/>
        </w:rPr>
      </w:pPr>
    </w:p>
    <w:p w:rsidR="007E1923" w:rsidRPr="007E1923" w:rsidRDefault="007E1923" w:rsidP="007E1923">
      <w:pPr>
        <w:jc w:val="both"/>
        <w:rPr>
          <w:rFonts w:ascii="Corbel" w:hAnsi="Corbel"/>
          <w:b/>
          <w:color w:val="595959" w:themeColor="text1" w:themeTint="A6"/>
        </w:rPr>
      </w:pPr>
    </w:p>
    <w:p w:rsidR="007E1923" w:rsidRDefault="007E1923" w:rsidP="007E1923">
      <w:pPr>
        <w:jc w:val="both"/>
        <w:rPr>
          <w:rFonts w:ascii="Corbel" w:hAnsi="Corbel"/>
          <w:b/>
          <w:color w:val="595959" w:themeColor="text1" w:themeTint="A6"/>
        </w:rPr>
      </w:pPr>
    </w:p>
    <w:p w:rsidR="007E1923" w:rsidRDefault="007E1923" w:rsidP="007E1923">
      <w:pPr>
        <w:pStyle w:val="Paragraphedeliste"/>
        <w:numPr>
          <w:ilvl w:val="0"/>
          <w:numId w:val="10"/>
        </w:numPr>
        <w:rPr>
          <w:rFonts w:ascii="Corbel" w:hAnsi="Corbel"/>
          <w:b/>
          <w:color w:val="ED7D31" w:themeColor="accent2"/>
          <w:sz w:val="32"/>
        </w:rPr>
      </w:pPr>
      <w:r>
        <w:rPr>
          <w:rFonts w:ascii="Corbel" w:hAnsi="Corbel"/>
          <w:b/>
          <w:color w:val="ED7D31" w:themeColor="accent2"/>
          <w:sz w:val="32"/>
        </w:rPr>
        <w:t>Titre partie</w:t>
      </w:r>
    </w:p>
    <w:p w:rsidR="007E1923" w:rsidRPr="007E1923" w:rsidRDefault="007E1923" w:rsidP="007E1923">
      <w:pPr>
        <w:pStyle w:val="Paragraphedeliste"/>
        <w:numPr>
          <w:ilvl w:val="0"/>
          <w:numId w:val="13"/>
        </w:numPr>
        <w:rPr>
          <w:rFonts w:ascii="Corbel" w:hAnsi="Corbel"/>
          <w:b/>
          <w:color w:val="4472C4" w:themeColor="accent5"/>
          <w:sz w:val="24"/>
          <w:szCs w:val="24"/>
        </w:rPr>
      </w:pPr>
      <w:r w:rsidRPr="007E1923">
        <w:rPr>
          <w:rFonts w:ascii="Corbel" w:hAnsi="Corbel"/>
          <w:b/>
          <w:color w:val="4472C4" w:themeColor="accent5"/>
          <w:sz w:val="24"/>
          <w:szCs w:val="24"/>
        </w:rPr>
        <w:t>Sous-titre</w:t>
      </w:r>
    </w:p>
    <w:p w:rsidR="007E1923" w:rsidRDefault="007E1923" w:rsidP="007E1923">
      <w:pPr>
        <w:jc w:val="both"/>
        <w:rPr>
          <w:rFonts w:ascii="Corbel" w:hAnsi="Corbel"/>
          <w:b/>
          <w:color w:val="595959" w:themeColor="text1" w:themeTint="A6"/>
        </w:rPr>
      </w:pPr>
    </w:p>
    <w:p w:rsidR="007E1923" w:rsidRDefault="007E1923" w:rsidP="007E1923">
      <w:pPr>
        <w:jc w:val="both"/>
        <w:rPr>
          <w:rFonts w:ascii="Corbel" w:hAnsi="Corbel"/>
          <w:b/>
          <w:color w:val="595959" w:themeColor="text1" w:themeTint="A6"/>
        </w:rPr>
      </w:pPr>
    </w:p>
    <w:p w:rsidR="007E1923" w:rsidRPr="007E1923" w:rsidRDefault="007E1923" w:rsidP="007E1923">
      <w:pPr>
        <w:jc w:val="both"/>
        <w:rPr>
          <w:rFonts w:ascii="Corbel" w:hAnsi="Corbel"/>
          <w:b/>
          <w:color w:val="595959" w:themeColor="text1" w:themeTint="A6"/>
        </w:rPr>
      </w:pPr>
    </w:p>
    <w:p w:rsidR="007E1923" w:rsidRPr="007E1923" w:rsidRDefault="007E1923" w:rsidP="007E1923">
      <w:pPr>
        <w:pStyle w:val="Paragraphedeliste"/>
        <w:numPr>
          <w:ilvl w:val="0"/>
          <w:numId w:val="13"/>
        </w:numPr>
        <w:rPr>
          <w:rFonts w:ascii="Corbel" w:hAnsi="Corbel"/>
          <w:b/>
          <w:color w:val="4472C4" w:themeColor="accent5"/>
          <w:sz w:val="24"/>
          <w:szCs w:val="24"/>
        </w:rPr>
      </w:pPr>
      <w:r w:rsidRPr="007E1923">
        <w:rPr>
          <w:rFonts w:ascii="Corbel" w:hAnsi="Corbel"/>
          <w:b/>
          <w:color w:val="4472C4" w:themeColor="accent5"/>
          <w:sz w:val="24"/>
          <w:szCs w:val="24"/>
        </w:rPr>
        <w:t>Sous-titre</w:t>
      </w:r>
    </w:p>
    <w:p w:rsidR="007E1923" w:rsidRDefault="007E1923" w:rsidP="007E1923">
      <w:pPr>
        <w:jc w:val="both"/>
        <w:rPr>
          <w:rFonts w:ascii="Corbel" w:hAnsi="Corbel"/>
          <w:b/>
          <w:color w:val="595959" w:themeColor="text1" w:themeTint="A6"/>
        </w:rPr>
      </w:pPr>
    </w:p>
    <w:p w:rsidR="007E1923" w:rsidRDefault="007E1923" w:rsidP="007E1923">
      <w:pPr>
        <w:jc w:val="both"/>
        <w:rPr>
          <w:rFonts w:ascii="Corbel" w:hAnsi="Corbel"/>
          <w:b/>
          <w:color w:val="595959" w:themeColor="text1" w:themeTint="A6"/>
        </w:rPr>
      </w:pPr>
    </w:p>
    <w:p w:rsidR="007E1923" w:rsidRPr="007E1923" w:rsidRDefault="007E1923" w:rsidP="007E1923">
      <w:pPr>
        <w:jc w:val="both"/>
        <w:rPr>
          <w:rFonts w:ascii="Corbel" w:hAnsi="Corbel"/>
          <w:b/>
          <w:color w:val="595959" w:themeColor="text1" w:themeTint="A6"/>
        </w:rPr>
      </w:pPr>
    </w:p>
    <w:sectPr w:rsidR="007E1923" w:rsidRPr="007E1923" w:rsidSect="00927BBB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284" w:right="991" w:bottom="851" w:left="993" w:header="708" w:footer="14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A80" w:rsidRDefault="00302A80" w:rsidP="00BC57C5">
      <w:pPr>
        <w:spacing w:after="0" w:line="240" w:lineRule="auto"/>
      </w:pPr>
      <w:r>
        <w:separator/>
      </w:r>
    </w:p>
  </w:endnote>
  <w:endnote w:type="continuationSeparator" w:id="0">
    <w:p w:rsidR="00302A80" w:rsidRDefault="00302A80" w:rsidP="00BC5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6781093"/>
      <w:docPartObj>
        <w:docPartGallery w:val="Page Numbers (Bottom of Page)"/>
        <w:docPartUnique/>
      </w:docPartObj>
    </w:sdtPr>
    <w:sdtEndPr/>
    <w:sdtContent>
      <w:p w:rsidR="00546339" w:rsidRDefault="008E01EA" w:rsidP="003A7DF9">
        <w:pPr>
          <w:pStyle w:val="Pieddepage"/>
          <w:tabs>
            <w:tab w:val="left" w:pos="525"/>
            <w:tab w:val="right" w:pos="10773"/>
          </w:tabs>
          <w:ind w:left="426"/>
        </w:pPr>
        <w:r w:rsidRPr="00393315">
          <w:rPr>
            <w:rFonts w:ascii="Corbel" w:hAnsi="Corbel"/>
            <w:b/>
            <w:color w:val="4472C4" w:themeColor="accent5"/>
            <w:sz w:val="20"/>
            <w:szCs w:val="20"/>
          </w:rPr>
          <w:t>CweetHome</w:t>
        </w:r>
        <w:r w:rsidR="000F14F9" w:rsidRPr="005B3594">
          <w:rPr>
            <w:rFonts w:ascii="Corbel" w:hAnsi="Corbel"/>
            <w:b/>
            <w:color w:val="4472C4" w:themeColor="accent5"/>
            <w:sz w:val="20"/>
            <w:szCs w:val="20"/>
          </w:rPr>
          <w:t xml:space="preserve"> – CACHELOU – BRUHIERE</w:t>
        </w:r>
        <w:r w:rsidR="00546339" w:rsidRPr="000F14F9">
          <w:rPr>
            <w:color w:val="4472C4" w:themeColor="accent5"/>
          </w:rPr>
          <w:tab/>
        </w:r>
        <w:r w:rsidR="00546339">
          <w:tab/>
        </w:r>
        <w:r w:rsidR="00546339">
          <w:tab/>
        </w:r>
        <w:r w:rsidR="00546339">
          <w:fldChar w:fldCharType="begin"/>
        </w:r>
        <w:r w:rsidR="00546339">
          <w:instrText>PAGE   \* MERGEFORMAT</w:instrText>
        </w:r>
        <w:r w:rsidR="00546339">
          <w:fldChar w:fldCharType="separate"/>
        </w:r>
        <w:r w:rsidR="00003CE8">
          <w:rPr>
            <w:noProof/>
          </w:rPr>
          <w:t>2</w:t>
        </w:r>
        <w:r w:rsidR="00546339">
          <w:fldChar w:fldCharType="end"/>
        </w:r>
      </w:p>
    </w:sdtContent>
  </w:sdt>
  <w:p w:rsidR="00546339" w:rsidRDefault="0054633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A80" w:rsidRDefault="00302A80" w:rsidP="00BC57C5">
      <w:pPr>
        <w:spacing w:after="0" w:line="240" w:lineRule="auto"/>
      </w:pPr>
      <w:r>
        <w:separator/>
      </w:r>
    </w:p>
  </w:footnote>
  <w:footnote w:type="continuationSeparator" w:id="0">
    <w:p w:rsidR="00302A80" w:rsidRDefault="00302A80" w:rsidP="00BC5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51B" w:rsidRPr="0038305B" w:rsidRDefault="00E6751B" w:rsidP="00E6751B">
    <w:pPr>
      <w:pStyle w:val="Textebrut"/>
      <w:rPr>
        <w:rFonts w:ascii="Courier New" w:hAnsi="Courier New" w:cs="Courier New"/>
      </w:rPr>
    </w:pPr>
    <w:bookmarkStart w:id="1" w:name="aliashClassificationHead1HeaderEvenPages"/>
  </w:p>
  <w:bookmarkEnd w:id="1"/>
  <w:p w:rsidR="000541EC" w:rsidRDefault="000541E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339" w:rsidRDefault="006B7844" w:rsidP="006B7844">
    <w:pPr>
      <w:pStyle w:val="Textebrut"/>
    </w:pPr>
    <w:bookmarkStart w:id="2" w:name="aliashClassificationHeader1HeaderPrimary"/>
    <w:r>
      <w:rPr>
        <w:b/>
        <w:bCs/>
        <w:noProof/>
        <w:sz w:val="24"/>
        <w:szCs w:val="24"/>
        <w:lang w:eastAsia="fr-FR"/>
      </w:rPr>
      <w:drawing>
        <wp:anchor distT="0" distB="0" distL="114300" distR="114300" simplePos="0" relativeHeight="251661824" behindDoc="0" locked="0" layoutInCell="1" allowOverlap="1" wp14:anchorId="5869F1E0" wp14:editId="7370FC2F">
          <wp:simplePos x="0" y="0"/>
          <wp:positionH relativeFrom="margin">
            <wp:posOffset>-153339</wp:posOffset>
          </wp:positionH>
          <wp:positionV relativeFrom="margin">
            <wp:posOffset>-445770</wp:posOffset>
          </wp:positionV>
          <wp:extent cx="1343660" cy="575945"/>
          <wp:effectExtent l="0" t="0" r="8890" b="0"/>
          <wp:wrapSquare wrapText="bothSides"/>
          <wp:docPr id="5" name="Image 5" descr="C:\Users\Lenovo Chris\AppData\Local\Microsoft\Windows\INetCache\Content.Word\Logo CweetHome - V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Lenovo Chris\AppData\Local\Microsoft\Windows\INetCache\Content.Word\Logo CweetHome - V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660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9776" behindDoc="0" locked="0" layoutInCell="1" allowOverlap="1" wp14:anchorId="049BAD12" wp14:editId="634B3CD7">
          <wp:simplePos x="0" y="0"/>
          <wp:positionH relativeFrom="margin">
            <wp:posOffset>5152169</wp:posOffset>
          </wp:positionH>
          <wp:positionV relativeFrom="margin">
            <wp:posOffset>-551759</wp:posOffset>
          </wp:positionV>
          <wp:extent cx="1428115" cy="740410"/>
          <wp:effectExtent l="0" t="0" r="635" b="2540"/>
          <wp:wrapSquare wrapText="bothSides"/>
          <wp:docPr id="6" name="Image 6" descr="E:\ESIEA\logo-esiea 201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ESIEA\logo-esiea 2015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115" cy="740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2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51B" w:rsidRPr="007E406D" w:rsidRDefault="00E6751B" w:rsidP="00E6751B">
    <w:pPr>
      <w:pStyle w:val="Textebrut"/>
      <w:rPr>
        <w:rFonts w:ascii="Courier New" w:hAnsi="Courier New" w:cs="Courier New"/>
      </w:rPr>
    </w:pPr>
    <w:bookmarkStart w:id="3" w:name="aliashClassificationHead1HeaderFirstPage"/>
  </w:p>
  <w:bookmarkEnd w:id="3"/>
  <w:p w:rsidR="000541EC" w:rsidRDefault="000541E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50F09"/>
    <w:multiLevelType w:val="hybridMultilevel"/>
    <w:tmpl w:val="9694245C"/>
    <w:lvl w:ilvl="0" w:tplc="7FFA12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F13CC"/>
    <w:multiLevelType w:val="hybridMultilevel"/>
    <w:tmpl w:val="AB00AE04"/>
    <w:lvl w:ilvl="0" w:tplc="959E5E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C1A10"/>
    <w:multiLevelType w:val="hybridMultilevel"/>
    <w:tmpl w:val="594AD622"/>
    <w:lvl w:ilvl="0" w:tplc="7FCADA0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1C6F9C"/>
    <w:multiLevelType w:val="hybridMultilevel"/>
    <w:tmpl w:val="0492D262"/>
    <w:lvl w:ilvl="0" w:tplc="38744B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13B70"/>
    <w:multiLevelType w:val="hybridMultilevel"/>
    <w:tmpl w:val="2114536C"/>
    <w:lvl w:ilvl="0" w:tplc="D68E8A7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3070EB"/>
    <w:multiLevelType w:val="hybridMultilevel"/>
    <w:tmpl w:val="8BF22FE4"/>
    <w:lvl w:ilvl="0" w:tplc="B67054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50E8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E29D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165C0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46C3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F21DC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7095E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742EB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B84E0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AE91CC6"/>
    <w:multiLevelType w:val="hybridMultilevel"/>
    <w:tmpl w:val="E642FD9A"/>
    <w:lvl w:ilvl="0" w:tplc="210C36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D406D"/>
    <w:multiLevelType w:val="hybridMultilevel"/>
    <w:tmpl w:val="EDBCC2A6"/>
    <w:lvl w:ilvl="0" w:tplc="CBD6556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67E798B"/>
    <w:multiLevelType w:val="hybridMultilevel"/>
    <w:tmpl w:val="282C9650"/>
    <w:lvl w:ilvl="0" w:tplc="040C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9D56BD9"/>
    <w:multiLevelType w:val="hybridMultilevel"/>
    <w:tmpl w:val="175430FC"/>
    <w:lvl w:ilvl="0" w:tplc="070CC3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F813BA"/>
    <w:multiLevelType w:val="hybridMultilevel"/>
    <w:tmpl w:val="EDBCC2A6"/>
    <w:lvl w:ilvl="0" w:tplc="CBD6556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F276A17"/>
    <w:multiLevelType w:val="hybridMultilevel"/>
    <w:tmpl w:val="47F866D4"/>
    <w:lvl w:ilvl="0" w:tplc="F4D89E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8075C2"/>
    <w:multiLevelType w:val="hybridMultilevel"/>
    <w:tmpl w:val="AFAAC174"/>
    <w:lvl w:ilvl="0" w:tplc="219E030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8"/>
  </w:num>
  <w:num w:numId="6">
    <w:abstractNumId w:val="5"/>
  </w:num>
  <w:num w:numId="7">
    <w:abstractNumId w:val="3"/>
  </w:num>
  <w:num w:numId="8">
    <w:abstractNumId w:val="11"/>
  </w:num>
  <w:num w:numId="9">
    <w:abstractNumId w:val="9"/>
  </w:num>
  <w:num w:numId="10">
    <w:abstractNumId w:val="0"/>
  </w:num>
  <w:num w:numId="11">
    <w:abstractNumId w:val="12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70"/>
    <w:rsid w:val="0000205A"/>
    <w:rsid w:val="00003CE8"/>
    <w:rsid w:val="00043BB3"/>
    <w:rsid w:val="00046372"/>
    <w:rsid w:val="00050498"/>
    <w:rsid w:val="000541EC"/>
    <w:rsid w:val="000709D8"/>
    <w:rsid w:val="00080F31"/>
    <w:rsid w:val="000B4B19"/>
    <w:rsid w:val="000C30DA"/>
    <w:rsid w:val="000E0142"/>
    <w:rsid w:val="000E1E08"/>
    <w:rsid w:val="000F00BB"/>
    <w:rsid w:val="000F14F9"/>
    <w:rsid w:val="000F179B"/>
    <w:rsid w:val="000F54C5"/>
    <w:rsid w:val="0011391B"/>
    <w:rsid w:val="001448C8"/>
    <w:rsid w:val="001525E9"/>
    <w:rsid w:val="0016068B"/>
    <w:rsid w:val="0017630D"/>
    <w:rsid w:val="001B4DDF"/>
    <w:rsid w:val="001C794F"/>
    <w:rsid w:val="001E72C0"/>
    <w:rsid w:val="0022730E"/>
    <w:rsid w:val="002476BD"/>
    <w:rsid w:val="00264470"/>
    <w:rsid w:val="002955AF"/>
    <w:rsid w:val="002A491D"/>
    <w:rsid w:val="002D1F39"/>
    <w:rsid w:val="002E07AE"/>
    <w:rsid w:val="00302A80"/>
    <w:rsid w:val="00316740"/>
    <w:rsid w:val="00316B58"/>
    <w:rsid w:val="003302E8"/>
    <w:rsid w:val="003460E2"/>
    <w:rsid w:val="00361E3C"/>
    <w:rsid w:val="00393315"/>
    <w:rsid w:val="003A750F"/>
    <w:rsid w:val="003A7DF9"/>
    <w:rsid w:val="003E7AAE"/>
    <w:rsid w:val="004258BC"/>
    <w:rsid w:val="004A1DE9"/>
    <w:rsid w:val="004A7660"/>
    <w:rsid w:val="004B7804"/>
    <w:rsid w:val="004D4B55"/>
    <w:rsid w:val="00541D8E"/>
    <w:rsid w:val="00546339"/>
    <w:rsid w:val="00546F03"/>
    <w:rsid w:val="0057016D"/>
    <w:rsid w:val="0057456D"/>
    <w:rsid w:val="0058583C"/>
    <w:rsid w:val="00593C4D"/>
    <w:rsid w:val="005A5F31"/>
    <w:rsid w:val="005B3594"/>
    <w:rsid w:val="005B42FF"/>
    <w:rsid w:val="005C5597"/>
    <w:rsid w:val="006241E2"/>
    <w:rsid w:val="00630A17"/>
    <w:rsid w:val="00661A11"/>
    <w:rsid w:val="006B7844"/>
    <w:rsid w:val="006C2805"/>
    <w:rsid w:val="006C283F"/>
    <w:rsid w:val="006D0480"/>
    <w:rsid w:val="006E0543"/>
    <w:rsid w:val="006E574B"/>
    <w:rsid w:val="00715CC9"/>
    <w:rsid w:val="00721ABD"/>
    <w:rsid w:val="007275A2"/>
    <w:rsid w:val="00764C36"/>
    <w:rsid w:val="007B6FC0"/>
    <w:rsid w:val="007C1F44"/>
    <w:rsid w:val="007C2741"/>
    <w:rsid w:val="007C28A4"/>
    <w:rsid w:val="007D18D9"/>
    <w:rsid w:val="007D18FD"/>
    <w:rsid w:val="007D599A"/>
    <w:rsid w:val="007E1923"/>
    <w:rsid w:val="007F3E96"/>
    <w:rsid w:val="0080434B"/>
    <w:rsid w:val="00805054"/>
    <w:rsid w:val="00815576"/>
    <w:rsid w:val="00832B03"/>
    <w:rsid w:val="00842810"/>
    <w:rsid w:val="00864897"/>
    <w:rsid w:val="00867CF6"/>
    <w:rsid w:val="008724E8"/>
    <w:rsid w:val="00894CE9"/>
    <w:rsid w:val="008D6592"/>
    <w:rsid w:val="008E01EA"/>
    <w:rsid w:val="009176CE"/>
    <w:rsid w:val="00927BBB"/>
    <w:rsid w:val="00935BBF"/>
    <w:rsid w:val="00942D3F"/>
    <w:rsid w:val="00952C2C"/>
    <w:rsid w:val="00954F97"/>
    <w:rsid w:val="009754CC"/>
    <w:rsid w:val="009B31F0"/>
    <w:rsid w:val="009C537B"/>
    <w:rsid w:val="009E434E"/>
    <w:rsid w:val="00A32482"/>
    <w:rsid w:val="00AA396E"/>
    <w:rsid w:val="00AB35F4"/>
    <w:rsid w:val="00AC5593"/>
    <w:rsid w:val="00AD4424"/>
    <w:rsid w:val="00AD6E0D"/>
    <w:rsid w:val="00AF2CA4"/>
    <w:rsid w:val="00B252C8"/>
    <w:rsid w:val="00B4768D"/>
    <w:rsid w:val="00B52A77"/>
    <w:rsid w:val="00B56217"/>
    <w:rsid w:val="00B6137E"/>
    <w:rsid w:val="00BA3AE0"/>
    <w:rsid w:val="00BB7803"/>
    <w:rsid w:val="00BC57C5"/>
    <w:rsid w:val="00BC6D34"/>
    <w:rsid w:val="00C2572D"/>
    <w:rsid w:val="00C25D44"/>
    <w:rsid w:val="00C31220"/>
    <w:rsid w:val="00C33B33"/>
    <w:rsid w:val="00C34445"/>
    <w:rsid w:val="00C44AAF"/>
    <w:rsid w:val="00C727E2"/>
    <w:rsid w:val="00C758B7"/>
    <w:rsid w:val="00CB1D81"/>
    <w:rsid w:val="00CC1F59"/>
    <w:rsid w:val="00CC5450"/>
    <w:rsid w:val="00CD1D30"/>
    <w:rsid w:val="00CE3431"/>
    <w:rsid w:val="00CE36F6"/>
    <w:rsid w:val="00D14938"/>
    <w:rsid w:val="00D25070"/>
    <w:rsid w:val="00D31B43"/>
    <w:rsid w:val="00D31B4F"/>
    <w:rsid w:val="00D56F32"/>
    <w:rsid w:val="00DA264D"/>
    <w:rsid w:val="00DA31D1"/>
    <w:rsid w:val="00DF1BDC"/>
    <w:rsid w:val="00E018BF"/>
    <w:rsid w:val="00E56C2F"/>
    <w:rsid w:val="00E6751B"/>
    <w:rsid w:val="00EA05C4"/>
    <w:rsid w:val="00EB6612"/>
    <w:rsid w:val="00EC035F"/>
    <w:rsid w:val="00ED4F22"/>
    <w:rsid w:val="00ED50E4"/>
    <w:rsid w:val="00EF105E"/>
    <w:rsid w:val="00EF739C"/>
    <w:rsid w:val="00F033F9"/>
    <w:rsid w:val="00F17AA0"/>
    <w:rsid w:val="00F55404"/>
    <w:rsid w:val="00F62119"/>
    <w:rsid w:val="00F67ACC"/>
    <w:rsid w:val="00F7209E"/>
    <w:rsid w:val="00F72AD5"/>
    <w:rsid w:val="00F80300"/>
    <w:rsid w:val="00FA2959"/>
    <w:rsid w:val="00FA558D"/>
    <w:rsid w:val="00FC1409"/>
    <w:rsid w:val="00FC1A1C"/>
    <w:rsid w:val="00FC1F35"/>
    <w:rsid w:val="00FC4BE7"/>
    <w:rsid w:val="00FE57A7"/>
    <w:rsid w:val="00FF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9B88D3-A00D-49BA-9490-F52C56FE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F3E9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F3E96"/>
    <w:rPr>
      <w:rFonts w:eastAsiaTheme="minorEastAsia"/>
      <w:lang w:eastAsia="fr-FR"/>
    </w:rPr>
  </w:style>
  <w:style w:type="character" w:styleId="lev">
    <w:name w:val="Strong"/>
    <w:basedOn w:val="Policepardfaut"/>
    <w:uiPriority w:val="22"/>
    <w:qFormat/>
    <w:rsid w:val="000E0142"/>
    <w:rPr>
      <w:b/>
      <w:bCs/>
    </w:rPr>
  </w:style>
  <w:style w:type="table" w:styleId="Grilledutableau">
    <w:name w:val="Table Grid"/>
    <w:basedOn w:val="TableauNormal"/>
    <w:uiPriority w:val="39"/>
    <w:rsid w:val="000E0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C57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57C5"/>
  </w:style>
  <w:style w:type="paragraph" w:styleId="Pieddepage">
    <w:name w:val="footer"/>
    <w:basedOn w:val="Normal"/>
    <w:link w:val="PieddepageCar"/>
    <w:uiPriority w:val="99"/>
    <w:unhideWhenUsed/>
    <w:rsid w:val="00BC57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57C5"/>
  </w:style>
  <w:style w:type="paragraph" w:styleId="Textedebulles">
    <w:name w:val="Balloon Text"/>
    <w:basedOn w:val="Normal"/>
    <w:link w:val="TextedebullesCar"/>
    <w:uiPriority w:val="99"/>
    <w:semiHidden/>
    <w:unhideWhenUsed/>
    <w:rsid w:val="00EA05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05C4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30A17"/>
    <w:pPr>
      <w:spacing w:after="120" w:line="264" w:lineRule="auto"/>
      <w:ind w:left="720"/>
      <w:contextualSpacing/>
    </w:pPr>
    <w:rPr>
      <w:rFonts w:eastAsiaTheme="minorEastAsia"/>
      <w:sz w:val="20"/>
      <w:szCs w:val="20"/>
    </w:rPr>
  </w:style>
  <w:style w:type="table" w:customStyle="1" w:styleId="TableauGrille2-Accentuation51">
    <w:name w:val="Tableau Grille 2 - Accentuation 51"/>
    <w:basedOn w:val="TableauNormal"/>
    <w:uiPriority w:val="47"/>
    <w:rsid w:val="009176C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080F3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541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extebrut">
    <w:name w:val="Plain Text"/>
    <w:basedOn w:val="Normal"/>
    <w:link w:val="TextebrutCar"/>
    <w:uiPriority w:val="99"/>
    <w:unhideWhenUsed/>
    <w:rsid w:val="00E6751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E6751B"/>
    <w:rPr>
      <w:rFonts w:ascii="Consolas" w:hAnsi="Consolas" w:cs="Consolas"/>
      <w:sz w:val="21"/>
      <w:szCs w:val="21"/>
    </w:rPr>
  </w:style>
  <w:style w:type="table" w:styleId="Tableausimple1">
    <w:name w:val="Plain Table 1"/>
    <w:basedOn w:val="TableauNormal"/>
    <w:uiPriority w:val="41"/>
    <w:rsid w:val="003167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enhypertexte">
    <w:name w:val="Hyperlink"/>
    <w:basedOn w:val="Policepardfaut"/>
    <w:uiPriority w:val="99"/>
    <w:unhideWhenUsed/>
    <w:rsid w:val="000F14F9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F14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82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07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10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60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13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SIEA\Mod&#232;le%20Compte%20Rendu%20ESIEA%20-%20Christopher%20CACHELOU%20-%202015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61B8C-9EC1-4B96-A0FF-BE34198C3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Compte Rendu ESIEA - Christopher CACHELOU - 2015.dotx</Template>
  <TotalTime>20</TotalTime>
  <Pages>2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Chris</dc:creator>
  <cp:lastModifiedBy>Christopher cachelou</cp:lastModifiedBy>
  <cp:revision>6</cp:revision>
  <cp:lastPrinted>2015-09-11T12:44:00Z</cp:lastPrinted>
  <dcterms:created xsi:type="dcterms:W3CDTF">2015-11-02T11:55:00Z</dcterms:created>
  <dcterms:modified xsi:type="dcterms:W3CDTF">2015-11-03T10:14:00Z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2ab8d04b-a7c1-4e44-b405-2211f1a543f0</vt:lpwstr>
  </property>
  <property fmtid="{D5CDD505-2E9C-101B-9397-08002B2CF9AE}" pid="3" name="aliashClassificationHeaderforWordRS">
    <vt:lpwstr/>
  </property>
  <property fmtid="{D5CDD505-2E9C-101B-9397-08002B2CF9AE}" pid="4" name="MORPHOClassification">
    <vt:lpwstr>PUBLIC</vt:lpwstr>
  </property>
  <property fmtid="{D5CDD505-2E9C-101B-9397-08002B2CF9AE}" pid="5" name="MORPHOTechnology">
    <vt:lpwstr>Not Controlled</vt:lpwstr>
  </property>
</Properties>
</file>